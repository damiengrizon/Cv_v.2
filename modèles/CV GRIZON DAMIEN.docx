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6" w:rsidRDefault="002447BF" w:rsidP="00E76932">
      <w:pPr>
        <w:jc w:val="both"/>
        <w:sectPr w:rsidR="00F93E26" w:rsidSect="00925BE9">
          <w:pgSz w:w="11900" w:h="16840" w:code="9"/>
          <w:pgMar w:top="1418" w:right="1418" w:bottom="232" w:left="1418" w:header="709" w:footer="0" w:gutter="0"/>
          <w:cols w:num="2"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9AD31C" wp14:editId="6807B762">
                <wp:simplePos x="0" y="0"/>
                <wp:positionH relativeFrom="column">
                  <wp:posOffset>-894080</wp:posOffset>
                </wp:positionH>
                <wp:positionV relativeFrom="page">
                  <wp:posOffset>12700</wp:posOffset>
                </wp:positionV>
                <wp:extent cx="4131310" cy="1000125"/>
                <wp:effectExtent l="0" t="0" r="0" b="952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31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612" w:rsidRPr="00B42283" w:rsidRDefault="00453612" w:rsidP="00B42283">
                            <w:pPr>
                              <w:pStyle w:val="Textedebulles"/>
                              <w:spacing w:before="240" w:line="540" w:lineRule="exact"/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11514B"/>
                                <w:sz w:val="48"/>
                                <w:szCs w:val="24"/>
                              </w:rPr>
                            </w:pPr>
                            <w:r w:rsidRPr="00B42283">
                              <w:rPr>
                                <w:rFonts w:ascii="Corbel" w:hAnsi="Corbel" w:cs="SegoePro-Light"/>
                                <w:b/>
                                <w:i/>
                                <w:color w:val="215868" w:themeColor="accent5" w:themeShade="80"/>
                                <w:sz w:val="48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Concepteur Développeur d’Applications Numériques</w:t>
                            </w:r>
                          </w:p>
                          <w:p w:rsidR="00533C46" w:rsidRDefault="00533C46" w:rsidP="00B42283">
                            <w:pPr>
                              <w:pStyle w:val="Textedebulles"/>
                              <w:spacing w:before="240" w:line="540" w:lineRule="exact"/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12"/>
                                <w:szCs w:val="24"/>
                              </w:rPr>
                            </w:pPr>
                          </w:p>
                          <w:p w:rsidR="00453612" w:rsidRDefault="00453612" w:rsidP="00B42283">
                            <w:pPr>
                              <w:pStyle w:val="Textedebulles"/>
                              <w:spacing w:before="240" w:line="540" w:lineRule="exact"/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12"/>
                                <w:szCs w:val="24"/>
                              </w:rPr>
                            </w:pPr>
                          </w:p>
                          <w:p w:rsidR="00453612" w:rsidRDefault="00453612" w:rsidP="00B42283">
                            <w:pPr>
                              <w:pStyle w:val="Textedebulles"/>
                              <w:spacing w:before="240" w:line="540" w:lineRule="exact"/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12"/>
                                <w:szCs w:val="24"/>
                              </w:rPr>
                            </w:pPr>
                          </w:p>
                          <w:p w:rsidR="00453612" w:rsidRPr="00453612" w:rsidRDefault="00453612" w:rsidP="00B42283">
                            <w:pPr>
                              <w:pStyle w:val="Textedebulles"/>
                              <w:spacing w:before="240" w:line="540" w:lineRule="exact"/>
                              <w:rPr>
                                <w:rFonts w:ascii="Corbel" w:hAnsi="Corbel" w:cs="SegoePro-Light"/>
                                <w:b/>
                                <w:sz w:val="12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AD31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70.4pt;margin-top:1pt;width:325.3pt;height:7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" filled="f" stroked="f">
                <v:textbox>
                  <w:txbxContent>
                    <w:p w:rsidR="00453612" w:rsidRPr="00B42283" w:rsidRDefault="00453612" w:rsidP="00B42283">
                      <w:pPr>
                        <w:pStyle w:val="Textedebulles"/>
                        <w:spacing w:before="240" w:line="540" w:lineRule="exact"/>
                        <w:rPr>
                          <w:rFonts w:ascii="Corbel" w:hAnsi="Corbel" w:cs="SegoePro-Bold"/>
                          <w:b/>
                          <w:bCs/>
                          <w:i/>
                          <w:color w:val="11514B"/>
                          <w:sz w:val="48"/>
                          <w:szCs w:val="24"/>
                        </w:rPr>
                      </w:pPr>
                      <w:r w:rsidRPr="00B42283">
                        <w:rPr>
                          <w:rFonts w:ascii="Corbel" w:hAnsi="Corbel" w:cs="SegoePro-Light"/>
                          <w:b/>
                          <w:i/>
                          <w:color w:val="215868" w:themeColor="accent5" w:themeShade="80"/>
                          <w:sz w:val="48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Concepteur Développeur d’Applications Numériques</w:t>
                      </w:r>
                    </w:p>
                    <w:p w:rsidR="00533C46" w:rsidRDefault="00533C46" w:rsidP="00B42283">
                      <w:pPr>
                        <w:pStyle w:val="Textedebulles"/>
                        <w:spacing w:before="240" w:line="540" w:lineRule="exact"/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12"/>
                          <w:szCs w:val="24"/>
                        </w:rPr>
                      </w:pPr>
                    </w:p>
                    <w:p w:rsidR="00453612" w:rsidRDefault="00453612" w:rsidP="00B42283">
                      <w:pPr>
                        <w:pStyle w:val="Textedebulles"/>
                        <w:spacing w:before="240" w:line="540" w:lineRule="exact"/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12"/>
                          <w:szCs w:val="24"/>
                        </w:rPr>
                      </w:pPr>
                    </w:p>
                    <w:p w:rsidR="00453612" w:rsidRDefault="00453612" w:rsidP="00B42283">
                      <w:pPr>
                        <w:pStyle w:val="Textedebulles"/>
                        <w:spacing w:before="240" w:line="540" w:lineRule="exact"/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12"/>
                          <w:szCs w:val="24"/>
                        </w:rPr>
                      </w:pPr>
                    </w:p>
                    <w:p w:rsidR="00453612" w:rsidRPr="00453612" w:rsidRDefault="00453612" w:rsidP="00B42283">
                      <w:pPr>
                        <w:pStyle w:val="Textedebulles"/>
                        <w:spacing w:before="240" w:line="540" w:lineRule="exact"/>
                        <w:rPr>
                          <w:rFonts w:ascii="Corbel" w:hAnsi="Corbel" w:cs="SegoePro-Light"/>
                          <w:b/>
                          <w:sz w:val="12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A6949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115329" wp14:editId="50499DB8">
                <wp:simplePos x="0" y="0"/>
                <wp:positionH relativeFrom="column">
                  <wp:posOffset>866458</wp:posOffset>
                </wp:positionH>
                <wp:positionV relativeFrom="paragraph">
                  <wp:posOffset>152083</wp:posOffset>
                </wp:positionV>
                <wp:extent cx="5775007" cy="868045"/>
                <wp:effectExtent l="0" t="0" r="0" b="825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007" cy="868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rgbClr val="1B595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D42DA5" w:rsidRDefault="006A6949" w:rsidP="0062001B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Je souhaite </w:t>
                            </w:r>
                            <w:r w:rsidR="0062001B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D42DA5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pprofondir mes compétence</w:t>
                            </w:r>
                            <w:bookmarkStart w:id="0" w:name="_GoBack"/>
                            <w:bookmarkEnd w:id="0"/>
                            <w:r w:rsidR="00D42DA5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en développement d’application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62001B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ainsi que de gagner en polyvalence, l</w:t>
                            </w:r>
                            <w:r w:rsidR="00D42DA5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tout </w:t>
                            </w:r>
                            <w:r w:rsidR="008E43AB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dans un contexte Agile et </w:t>
                            </w:r>
                            <w:r w:rsidR="00D42DA5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au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travers</w:t>
                            </w:r>
                            <w:r w:rsidR="0062001B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projets internes ou en assistance</w:t>
                            </w:r>
                            <w:r w:rsidR="008E43AB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15329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7" type="#_x0000_t202" style="position:absolute;left:0;text-align:left;margin-left:68.25pt;margin-top:12pt;width:454.7pt;height:68.3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" fillcolor="#b6dde8 [1304]" stroked="f">
                <v:fill color2="#1b595f" rotate="t" angle="270" colors="0 #b7dee8;30147f #54b0c9;1 #1b595f" focus="100%" type="gradient"/>
                <v:textbox inset="7mm,,,0">
                  <w:txbxContent>
                    <w:p w:rsidR="00533C46" w:rsidRPr="00D42DA5" w:rsidRDefault="006A6949" w:rsidP="0062001B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Je souhaite </w:t>
                      </w:r>
                      <w:r w:rsidR="0062001B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D42DA5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pprofondir mes compétences en développement d’application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62001B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ainsi que de gagner en polyvalence, l</w:t>
                      </w:r>
                      <w:r w:rsidR="00D42DA5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tout </w:t>
                      </w:r>
                      <w:r w:rsidR="008E43AB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dans un contexte Agile et </w:t>
                      </w:r>
                      <w:r w:rsidR="00D42DA5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au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travers</w:t>
                      </w:r>
                      <w:r w:rsidR="0062001B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projets internes ou en assistance</w:t>
                      </w:r>
                      <w:r w:rsidR="008E43AB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F5A7C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2D26827E" wp14:editId="33347875">
                <wp:simplePos x="0" y="0"/>
                <wp:positionH relativeFrom="column">
                  <wp:posOffset>-900430</wp:posOffset>
                </wp:positionH>
                <wp:positionV relativeFrom="paragraph">
                  <wp:posOffset>152923</wp:posOffset>
                </wp:positionV>
                <wp:extent cx="1767840" cy="9651365"/>
                <wp:effectExtent l="0" t="0" r="3810" b="69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6513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rgbClr val="1B595F"/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CB52" id="Rectangle 91" o:spid="_x0000_s1026" style="position:absolute;margin-left:-70.9pt;margin-top:12.05pt;width:139.2pt;height:759.9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" fillcolor="#b6dde8 [1304]" stroked="f">
                <v:fill color2="#1b595f" rotate="t" focusposition=".5,85197f" focussize="" colors="0 #b7dee8;30147f #54b0c9;1 #1b595f" focus="100%" type="gradientRadial"/>
              </v:rect>
            </w:pict>
          </mc:Fallback>
        </mc:AlternateContent>
      </w:r>
    </w:p>
    <w:p w:rsidR="00AF7C19" w:rsidRDefault="002447BF"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-490220</wp:posOffset>
            </wp:positionH>
            <wp:positionV relativeFrom="paragraph">
              <wp:posOffset>189865</wp:posOffset>
            </wp:positionV>
            <wp:extent cx="885825" cy="1127771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27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D7034B3" wp14:editId="742A1C9E">
                <wp:simplePos x="0" y="0"/>
                <wp:positionH relativeFrom="column">
                  <wp:posOffset>-824865</wp:posOffset>
                </wp:positionH>
                <wp:positionV relativeFrom="paragraph">
                  <wp:posOffset>1329690</wp:posOffset>
                </wp:positionV>
                <wp:extent cx="1687195" cy="3623310"/>
                <wp:effectExtent l="0" t="0" r="0" b="0"/>
                <wp:wrapThrough wrapText="bothSides">
                  <wp:wrapPolygon edited="0">
                    <wp:start x="488" y="0"/>
                    <wp:lineTo x="488" y="21464"/>
                    <wp:lineTo x="20730" y="21464"/>
                    <wp:lineTo x="20730" y="0"/>
                    <wp:lineTo x="48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62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612" w:rsidRPr="00453612" w:rsidRDefault="00453612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3612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Damien</w:t>
                            </w:r>
                          </w:p>
                          <w:p w:rsidR="00453612" w:rsidRPr="00453612" w:rsidRDefault="00453612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3612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GRIZON</w:t>
                            </w:r>
                          </w:p>
                          <w:p w:rsidR="00453612" w:rsidRDefault="00453612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3612" w:rsidRDefault="00453612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3612" w:rsidRPr="006A6949" w:rsidRDefault="00B42283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4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 :</w:t>
                            </w:r>
                          </w:p>
                          <w:p w:rsidR="00533C46" w:rsidRPr="006A6949" w:rsidRDefault="000C743A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 bis </w:t>
                            </w:r>
                            <w:r w:rsidR="00533C46"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Rue de l’Aunay</w:t>
                            </w:r>
                            <w:r w:rsidR="00533C46"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44160</w:t>
                            </w:r>
                            <w:r w:rsidR="00533C46"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Pontchâteau</w:t>
                            </w: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4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</w:t>
                            </w:r>
                            <w:r w:rsidR="006A6949" w:rsidRPr="006A694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éphone</w:t>
                            </w:r>
                            <w:r w:rsidR="00B42283" w:rsidRPr="006A694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0C743A"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06 83 00 93 1</w:t>
                            </w:r>
                            <w:r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533C46" w:rsidRPr="006A6949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4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="00B42283" w:rsidRPr="006A694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11" w:history="1">
                              <w:r w:rsidR="000C743A" w:rsidRPr="006A6949">
                                <w:rPr>
                                  <w:rStyle w:val="Lienhypertexte"/>
                                  <w:rFonts w:ascii="Corbel" w:hAnsi="Corbel" w:cs="SegoePro-Light"/>
                                  <w:color w:val="FFFFFF" w:themeColor="background1"/>
                                  <w:sz w:val="20"/>
                                  <w:u w:val="none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damien.grizon@gmail.com</w:t>
                              </w:r>
                            </w:hyperlink>
                          </w:p>
                          <w:p w:rsidR="00533C46" w:rsidRPr="008131F3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0C743A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  <w:r w:rsidR="000C743A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C743A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1979 </w:t>
                            </w:r>
                            <w:r w:rsidR="000C743A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41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:rsidR="00533C46" w:rsidRPr="008131F3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575869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34B3" id="Zone de texte 1" o:spid="_x0000_s1028" type="#_x0000_t202" style="position:absolute;margin-left:-64.95pt;margin-top:104.7pt;width:132.85pt;height:28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" filled="f" stroked="f">
                <v:textbox>
                  <w:txbxContent>
                    <w:p w:rsidR="00453612" w:rsidRPr="00453612" w:rsidRDefault="00453612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3612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Damien</w:t>
                      </w:r>
                    </w:p>
                    <w:p w:rsidR="00453612" w:rsidRPr="00453612" w:rsidRDefault="00453612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3612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GRIZON</w:t>
                      </w:r>
                    </w:p>
                    <w:p w:rsidR="00453612" w:rsidRDefault="00453612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3612" w:rsidRDefault="00453612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3612" w:rsidRPr="006A6949" w:rsidRDefault="00B42283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49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 :</w:t>
                      </w:r>
                    </w:p>
                    <w:p w:rsidR="00533C46" w:rsidRPr="006A6949" w:rsidRDefault="000C743A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4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 bis </w:t>
                      </w:r>
                      <w:r w:rsidR="00533C46" w:rsidRPr="006A694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6A694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Rue de l’Aunay</w:t>
                      </w:r>
                      <w:r w:rsidR="00533C46" w:rsidRPr="006A694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6A694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44160</w:t>
                      </w:r>
                      <w:r w:rsidR="00533C46" w:rsidRPr="006A694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A694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Pontchâteau</w:t>
                      </w:r>
                    </w:p>
                    <w:p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49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</w:t>
                      </w:r>
                      <w:r w:rsidR="006A6949" w:rsidRPr="006A6949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éphone</w:t>
                      </w:r>
                      <w:r w:rsidR="00B42283" w:rsidRPr="006A6949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0C743A" w:rsidRPr="006A694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06 83 00 93 1</w:t>
                      </w:r>
                      <w:r w:rsidRPr="006A694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533C46" w:rsidRPr="006A6949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49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="00B42283" w:rsidRPr="006A6949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12" w:history="1">
                        <w:r w:rsidR="000C743A" w:rsidRPr="006A6949">
                          <w:rPr>
                            <w:rStyle w:val="Lienhypertexte"/>
                            <w:rFonts w:ascii="Corbel" w:hAnsi="Corbel" w:cs="SegoePro-Light"/>
                            <w:color w:val="FFFFFF" w:themeColor="background1"/>
                            <w:sz w:val="20"/>
                            <w:u w:val="none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damien.grizon@gmail.com</w:t>
                        </w:r>
                      </w:hyperlink>
                    </w:p>
                    <w:p w:rsidR="00533C46" w:rsidRPr="008131F3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0C743A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  <w:r w:rsidR="000C743A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C743A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1979 </w:t>
                      </w:r>
                      <w:r w:rsidR="000C743A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41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:rsidR="00533C46" w:rsidRPr="008131F3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Pr="008131F3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575869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et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694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9E5836" wp14:editId="0B132616">
                <wp:simplePos x="0" y="0"/>
                <wp:positionH relativeFrom="column">
                  <wp:posOffset>-887097</wp:posOffset>
                </wp:positionH>
                <wp:positionV relativeFrom="page">
                  <wp:posOffset>6085107</wp:posOffset>
                </wp:positionV>
                <wp:extent cx="1524000" cy="1910080"/>
                <wp:effectExtent l="0" t="0" r="0" b="0"/>
                <wp:wrapThrough wrapText="bothSides">
                  <wp:wrapPolygon edited="0">
                    <wp:start x="540" y="0"/>
                    <wp:lineTo x="540" y="21327"/>
                    <wp:lineTo x="20790" y="21327"/>
                    <wp:lineTo x="20790" y="0"/>
                    <wp:lineTo x="540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DA5" w:rsidRPr="006A6949" w:rsidRDefault="00D42DA5" w:rsidP="006A6949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spacing w:after="113"/>
                              <w:ind w:left="284" w:hanging="284"/>
                              <w:rPr>
                                <w:rFonts w:ascii="Corbel" w:hAnsi="Corbel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Curieux</w:t>
                            </w:r>
                          </w:p>
                          <w:p w:rsidR="00D42DA5" w:rsidRPr="006A6949" w:rsidRDefault="00D42DA5" w:rsidP="006A6949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spacing w:after="113"/>
                              <w:ind w:left="284" w:hanging="284"/>
                              <w:rPr>
                                <w:rFonts w:ascii="Corbel" w:hAnsi="Corbel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Esprit d’équipe</w:t>
                            </w:r>
                          </w:p>
                          <w:p w:rsidR="0037123F" w:rsidRPr="006A6949" w:rsidRDefault="000C743A" w:rsidP="006A6949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spacing w:after="113"/>
                              <w:ind w:left="284" w:hanging="284"/>
                              <w:rPr>
                                <w:rFonts w:ascii="Corbel" w:hAnsi="Corbel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Persévérant</w:t>
                            </w:r>
                          </w:p>
                          <w:p w:rsidR="00D42DA5" w:rsidRPr="006A6949" w:rsidRDefault="00D42DA5" w:rsidP="006A6949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spacing w:after="113"/>
                              <w:ind w:left="284" w:hanging="284"/>
                              <w:rPr>
                                <w:rFonts w:ascii="Corbel" w:hAnsi="Corbel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49">
                              <w:rPr>
                                <w:rFonts w:ascii="Corbel" w:hAnsi="Corbel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Rigoureux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5836" id="Zone de texte 13" o:spid="_x0000_s1029" type="#_x0000_t202" style="position:absolute;margin-left:-69.85pt;margin-top:479.15pt;width:120pt;height:15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" filled="f" stroked="f">
                <v:textbox>
                  <w:txbxContent>
                    <w:p w:rsidR="00D42DA5" w:rsidRPr="006A6949" w:rsidRDefault="00D42DA5" w:rsidP="006A6949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spacing w:after="113"/>
                        <w:ind w:left="284" w:hanging="284"/>
                        <w:rPr>
                          <w:rFonts w:ascii="Corbel" w:hAnsi="Corbel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49">
                        <w:rPr>
                          <w:rFonts w:ascii="Corbel" w:hAnsi="Corbel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Curieux</w:t>
                      </w:r>
                    </w:p>
                    <w:p w:rsidR="00D42DA5" w:rsidRPr="006A6949" w:rsidRDefault="00D42DA5" w:rsidP="006A6949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spacing w:after="113"/>
                        <w:ind w:left="284" w:hanging="284"/>
                        <w:rPr>
                          <w:rFonts w:ascii="Corbel" w:hAnsi="Corbel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49">
                        <w:rPr>
                          <w:rFonts w:ascii="Corbel" w:hAnsi="Corbel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Esprit d’équipe</w:t>
                      </w:r>
                    </w:p>
                    <w:p w:rsidR="0037123F" w:rsidRPr="006A6949" w:rsidRDefault="000C743A" w:rsidP="006A6949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spacing w:after="113"/>
                        <w:ind w:left="284" w:hanging="284"/>
                        <w:rPr>
                          <w:rFonts w:ascii="Corbel" w:hAnsi="Corbel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49">
                        <w:rPr>
                          <w:rFonts w:ascii="Corbel" w:hAnsi="Corbel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Persévérant</w:t>
                      </w:r>
                    </w:p>
                    <w:p w:rsidR="00D42DA5" w:rsidRPr="006A6949" w:rsidRDefault="00D42DA5" w:rsidP="006A6949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spacing w:after="113"/>
                        <w:ind w:left="284" w:hanging="284"/>
                        <w:rPr>
                          <w:rFonts w:ascii="Corbel" w:hAnsi="Corbel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49">
                        <w:rPr>
                          <w:rFonts w:ascii="Corbel" w:hAnsi="Corbel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Rigoureux 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D42DA5" w:rsidRPr="00F52B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409250" wp14:editId="225D664B">
                <wp:simplePos x="0" y="0"/>
                <wp:positionH relativeFrom="column">
                  <wp:posOffset>946150</wp:posOffset>
                </wp:positionH>
                <wp:positionV relativeFrom="paragraph">
                  <wp:posOffset>1325245</wp:posOffset>
                </wp:positionV>
                <wp:extent cx="4991100" cy="342900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533C46" w:rsidRPr="002303A4" w:rsidRDefault="00C368F7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Décembre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3612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19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Aujourd’hui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68F7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11514B"/>
                                <w:sz w:val="24"/>
                                <w:szCs w:val="24"/>
                              </w:rPr>
                              <w:t>CGI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Analyste</w:t>
                            </w:r>
                            <w:r w:rsidR="00453612"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 xml:space="preserve"> programmeur j</w:t>
                            </w:r>
                            <w:r w:rsidR="00B301A6"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unior</w:t>
                            </w:r>
                          </w:p>
                          <w:p w:rsidR="00533C46" w:rsidRPr="00777A97" w:rsidRDefault="00884023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Chargé du suivi </w:t>
                            </w:r>
                            <w:r w:rsidR="00606D0E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et </w:t>
                            </w:r>
                            <w:r w:rsidR="00575CB1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 la </w:t>
                            </w:r>
                            <w:r w:rsidR="00606D0E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résolution </w:t>
                            </w: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des incidents techniques des tables AXME, DTWH du SID V1 de la TMA CA-TS</w:t>
                            </w:r>
                            <w:r w:rsidR="00606D0E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33C46" w:rsidRPr="00777A97" w:rsidRDefault="00606D0E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Participation à la contribution </w:t>
                            </w:r>
                            <w:r w:rsidR="00453612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plafonds p</w:t>
                            </w:r>
                            <w:r w:rsidR="00FA36D0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ersonnalisés du flux BT1Y</w:t>
                            </w:r>
                          </w:p>
                          <w:p w:rsidR="00533C46" w:rsidRPr="00777A97" w:rsidRDefault="00453612" w:rsidP="00791F2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Automatisation du suivi des tables p</w:t>
                            </w:r>
                            <w:r w:rsidR="00884023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rioritaire AXME, DTWH ainsi </w:t>
                            </w:r>
                            <w:r w:rsidR="00735A08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 du suivi stockage EDD V1.</w:t>
                            </w:r>
                          </w:p>
                          <w:p w:rsidR="00533C46" w:rsidRPr="002303A4" w:rsidRDefault="00C368F7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Novembre </w:t>
                            </w:r>
                            <w:r w:rsidR="00453612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06 – Avril </w:t>
                            </w:r>
                            <w:r w:rsidR="00453612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19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68F7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11514B"/>
                                <w:sz w:val="24"/>
                                <w:szCs w:val="24"/>
                              </w:rPr>
                              <w:t>Micromania-Zing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3612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Responsable m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agasin</w:t>
                            </w:r>
                          </w:p>
                          <w:p w:rsidR="00533C46" w:rsidRPr="00777A97" w:rsidRDefault="00C368F7" w:rsidP="00735A08">
                            <w:pPr>
                              <w:pStyle w:val="Default"/>
                              <w:jc w:val="both"/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</w:pP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>Poste de vendeur à temps partiel à responsable de magasin en deux ans grâce à un dynamisme, une rigueur et une bonne autonomie :</w:t>
                            </w:r>
                          </w:p>
                          <w:p w:rsidR="00533C46" w:rsidRPr="00777A97" w:rsidRDefault="00C368F7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Coordination d’une équipe comptant jusqu’à 6 membres</w:t>
                            </w:r>
                          </w:p>
                          <w:p w:rsidR="00533C46" w:rsidRPr="00777A97" w:rsidRDefault="00C368F7" w:rsidP="00C368F7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Écoute de la clientèle multiculturelle et de tout âge : conseils et aides en rapport avec les besoins et les préconisations des différents logiciels ou matériels </w:t>
                            </w:r>
                          </w:p>
                          <w:p w:rsidR="00533C46" w:rsidRPr="002303A4" w:rsidRDefault="006C748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Février </w:t>
                            </w:r>
                            <w:r w:rsidR="00453612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06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Novembre </w:t>
                            </w:r>
                            <w:r w:rsidR="00453612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06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7486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11514B"/>
                                <w:sz w:val="24"/>
                                <w:szCs w:val="24"/>
                              </w:rPr>
                              <w:t>Intersport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Responsable d</w:t>
                            </w:r>
                            <w:r w:rsidR="00B42283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pôle</w:t>
                            </w:r>
                            <w:r w:rsidR="00B42283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533C46" w:rsidRPr="00777A97" w:rsidRDefault="00B42283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Cycle - </w:t>
                            </w:r>
                            <w:r w:rsidR="006C7486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Vente et </w:t>
                            </w:r>
                            <w:r w:rsidR="00C368F7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gestion de l’a</w:t>
                            </w:r>
                            <w:r w:rsidR="006C7486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telier réparation</w:t>
                            </w:r>
                          </w:p>
                          <w:p w:rsidR="00533C46" w:rsidRPr="00777A97" w:rsidRDefault="006C7486" w:rsidP="00C368F7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Fitness</w:t>
                            </w:r>
                            <w:r w:rsidR="00B42283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C368F7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Vente et Conseils </w:t>
                            </w:r>
                          </w:p>
                          <w:p w:rsidR="001A3AA4" w:rsidRPr="002303A4" w:rsidRDefault="006C7486" w:rsidP="001A3A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2000 à 2002</w:t>
                            </w:r>
                            <w:r w:rsidR="001A3AA4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3AA4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1A3AA4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3612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11514B"/>
                                <w:sz w:val="24"/>
                                <w:szCs w:val="24"/>
                              </w:rPr>
                              <w:t>Gendarmerie n</w:t>
                            </w:r>
                            <w:r w:rsidRPr="006C7486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11514B"/>
                                <w:sz w:val="24"/>
                                <w:szCs w:val="24"/>
                              </w:rPr>
                              <w:t>ationale</w:t>
                            </w:r>
                            <w:r w:rsidR="001A3AA4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777A97" w:rsidRDefault="00575CB1" w:rsidP="007667D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Sens du service et aide</w:t>
                            </w:r>
                            <w:r w:rsidR="006C7486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à la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9250" id="Zone de texte 83" o:spid="_x0000_s1029" type="#_x0000_t202" style="position:absolute;margin-left:74.5pt;margin-top:104.35pt;width:393pt;height:27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" filled="f" stroked="f">
                <v:textbox>
                  <w:txbxContent>
                    <w:p w:rsidR="00533C46" w:rsidRPr="002303A4" w:rsidRDefault="00C368F7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Décembre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453612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19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Aujourd’hui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C368F7">
                        <w:rPr>
                          <w:rFonts w:ascii="Corbel" w:hAnsi="Corbel" w:cs="SegoePro-Bold"/>
                          <w:b/>
                          <w:bCs/>
                          <w:i/>
                          <w:color w:val="11514B"/>
                          <w:sz w:val="24"/>
                          <w:szCs w:val="24"/>
                        </w:rPr>
                        <w:t>CGI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Analyste</w:t>
                      </w:r>
                      <w:r w:rsidR="00453612"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 xml:space="preserve"> programmeur j</w:t>
                      </w:r>
                      <w:r w:rsidR="00B301A6"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unior</w:t>
                      </w:r>
                    </w:p>
                    <w:p w:rsidR="00533C46" w:rsidRPr="00777A97" w:rsidRDefault="00884023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Chargé du suivi </w:t>
                      </w:r>
                      <w:r w:rsidR="00606D0E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et </w:t>
                      </w:r>
                      <w:r w:rsidR="00575CB1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de la </w:t>
                      </w:r>
                      <w:r w:rsidR="00606D0E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résolution </w:t>
                      </w: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des incidents techniques des tables AXME, DTWH du SID V1 de la TMA CA-TS</w:t>
                      </w:r>
                      <w:r w:rsidR="00606D0E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33C46" w:rsidRPr="00777A97" w:rsidRDefault="00606D0E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Participation à la contribution </w:t>
                      </w:r>
                      <w:r w:rsidR="00453612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plafonds p</w:t>
                      </w:r>
                      <w:r w:rsidR="00FA36D0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ersonnalisés du flux BT1Y</w:t>
                      </w:r>
                    </w:p>
                    <w:p w:rsidR="00533C46" w:rsidRPr="00777A97" w:rsidRDefault="00453612" w:rsidP="00791F2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Automatisation du suivi des tables p</w:t>
                      </w:r>
                      <w:r w:rsidR="00884023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rioritaire AXME, DTWH ainsi </w:t>
                      </w:r>
                      <w:r w:rsidR="00735A08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que du suivi stockage EDD V1.</w:t>
                      </w:r>
                    </w:p>
                    <w:p w:rsidR="00533C46" w:rsidRPr="002303A4" w:rsidRDefault="00C368F7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Novembre </w:t>
                      </w:r>
                      <w:r w:rsidR="00453612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06 – Avril </w:t>
                      </w:r>
                      <w:r w:rsidR="00453612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19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C368F7">
                        <w:rPr>
                          <w:rFonts w:ascii="Corbel" w:hAnsi="Corbel" w:cs="SegoePro-Bold"/>
                          <w:b/>
                          <w:bCs/>
                          <w:i/>
                          <w:color w:val="11514B"/>
                          <w:sz w:val="24"/>
                          <w:szCs w:val="24"/>
                        </w:rPr>
                        <w:t>Micromania-Zing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453612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Responsable m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agasin</w:t>
                      </w:r>
                    </w:p>
                    <w:p w:rsidR="00533C46" w:rsidRPr="00777A97" w:rsidRDefault="00C368F7" w:rsidP="00735A08">
                      <w:pPr>
                        <w:pStyle w:val="Default"/>
                        <w:jc w:val="both"/>
                        <w:rPr>
                          <w:rFonts w:ascii="Corbel" w:hAnsi="Corbel" w:cs="Corbel"/>
                          <w:color w:val="404040" w:themeColor="text1" w:themeTint="BF"/>
                        </w:rPr>
                      </w:pP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</w:rPr>
                        <w:t>Poste de vendeur à temps partiel à responsable de magasin en deux ans grâce à un dynamisme, une rigueur et une bonne autonomie :</w:t>
                      </w:r>
                    </w:p>
                    <w:p w:rsidR="00533C46" w:rsidRPr="00777A97" w:rsidRDefault="00C368F7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Coordination d’une équipe comptant jusqu’à 6 membres</w:t>
                      </w:r>
                    </w:p>
                    <w:p w:rsidR="00533C46" w:rsidRPr="00777A97" w:rsidRDefault="00C368F7" w:rsidP="00C368F7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Écoute de la clientèle multiculturelle et de tout âge : conseils et aides en rapport avec les besoins et les préconisations des différents logiciels ou matériels </w:t>
                      </w:r>
                    </w:p>
                    <w:p w:rsidR="00533C46" w:rsidRPr="002303A4" w:rsidRDefault="006C748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Février </w:t>
                      </w:r>
                      <w:r w:rsidR="00453612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06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Novembre </w:t>
                      </w:r>
                      <w:r w:rsidR="00453612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06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6C7486">
                        <w:rPr>
                          <w:rFonts w:ascii="Corbel" w:hAnsi="Corbel" w:cs="SegoePro-Bold"/>
                          <w:b/>
                          <w:bCs/>
                          <w:i/>
                          <w:color w:val="11514B"/>
                          <w:sz w:val="24"/>
                          <w:szCs w:val="24"/>
                        </w:rPr>
                        <w:t>Intersport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Responsable d</w:t>
                      </w:r>
                      <w:r w:rsidR="00B42283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pôle</w:t>
                      </w:r>
                      <w:r w:rsidR="00B42283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s</w:t>
                      </w:r>
                    </w:p>
                    <w:p w:rsidR="00533C46" w:rsidRPr="00777A97" w:rsidRDefault="00B42283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Cycle - </w:t>
                      </w:r>
                      <w:r w:rsidR="006C7486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Vente et </w:t>
                      </w:r>
                      <w:r w:rsidR="00C368F7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gestion de l’a</w:t>
                      </w:r>
                      <w:r w:rsidR="006C7486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telier réparation</w:t>
                      </w:r>
                    </w:p>
                    <w:p w:rsidR="00533C46" w:rsidRPr="00777A97" w:rsidRDefault="006C7486" w:rsidP="00C368F7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Fitness</w:t>
                      </w:r>
                      <w:r w:rsidR="00B42283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 - </w:t>
                      </w:r>
                      <w:r w:rsidR="00C368F7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Vente et Conseils </w:t>
                      </w:r>
                    </w:p>
                    <w:p w:rsidR="001A3AA4" w:rsidRPr="002303A4" w:rsidRDefault="006C7486" w:rsidP="001A3A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2000 à 2002</w:t>
                      </w:r>
                      <w:r w:rsidR="001A3AA4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1A3AA4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1A3AA4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453612">
                        <w:rPr>
                          <w:rFonts w:ascii="Corbel" w:hAnsi="Corbel" w:cs="SegoePro-Bold"/>
                          <w:b/>
                          <w:bCs/>
                          <w:i/>
                          <w:color w:val="11514B"/>
                          <w:sz w:val="24"/>
                          <w:szCs w:val="24"/>
                        </w:rPr>
                        <w:t>Gendarmerie n</w:t>
                      </w:r>
                      <w:r w:rsidRPr="006C7486">
                        <w:rPr>
                          <w:rFonts w:ascii="Corbel" w:hAnsi="Corbel" w:cs="SegoePro-Bold"/>
                          <w:b/>
                          <w:bCs/>
                          <w:i/>
                          <w:color w:val="11514B"/>
                          <w:sz w:val="24"/>
                          <w:szCs w:val="24"/>
                        </w:rPr>
                        <w:t>ationale</w:t>
                      </w:r>
                      <w:r w:rsidR="001A3AA4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777A97" w:rsidRDefault="00575CB1" w:rsidP="007667DD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Sens du service et aide</w:t>
                      </w:r>
                      <w:r w:rsidR="006C7486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 à la population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DA5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F14D9A3" wp14:editId="35762EC5">
                <wp:simplePos x="0" y="0"/>
                <wp:positionH relativeFrom="column">
                  <wp:posOffset>871220</wp:posOffset>
                </wp:positionH>
                <wp:positionV relativeFrom="paragraph">
                  <wp:posOffset>4818380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6375" y="8035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6375" y="803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4D9A3" id="Groupe 2" o:spid="_x0000_s1030" style="position:absolute;margin-left:68.6pt;margin-top:379.4pt;width:215.6pt;height:20.8pt;z-index:251649536;mso-height-relative:margin" coordorigin="63,8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">
                <v:shape id="Zone de texte 65" o:spid="_x0000_s1031" type="#_x0000_t202" style="position:absolute;left:63;top:80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" fillcolor="#205867 [1608]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2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 w:rsidR="00D42DA5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E5B0E58" wp14:editId="7F68D7AB">
                <wp:simplePos x="0" y="0"/>
                <wp:positionH relativeFrom="column">
                  <wp:posOffset>958215</wp:posOffset>
                </wp:positionH>
                <wp:positionV relativeFrom="paragraph">
                  <wp:posOffset>5102860</wp:posOffset>
                </wp:positionV>
                <wp:extent cx="4926330" cy="120396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259" w:rsidRPr="00777A97" w:rsidRDefault="00C84259" w:rsidP="00C842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77A97">
                              <w:rPr>
                                <w:rFonts w:ascii="Corbel" w:hAnsi="Corbel" w:cs="SegoePro-Ligh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2019 - 2020</w:t>
                            </w:r>
                            <w:r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7A97">
                              <w:rPr>
                                <w:rFonts w:ascii="Wingdings" w:hAnsi="Wingdings"/>
                                <w:color w:val="404040" w:themeColor="text1" w:themeTint="BF"/>
                                <w:sz w:val="24"/>
                                <w:szCs w:val="24"/>
                              </w:rPr>
                              <w:t></w:t>
                            </w:r>
                            <w:r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POEI Concepteur d’application</w:t>
                            </w:r>
                            <w:r w:rsidR="00712919"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numériques </w:t>
                            </w:r>
                            <w:r w:rsidRPr="00777A97">
                              <w:rPr>
                                <w:rFonts w:ascii="Wingdings" w:hAnsi="Wingdings"/>
                                <w:color w:val="404040" w:themeColor="text1" w:themeTint="BF"/>
                                <w:sz w:val="24"/>
                                <w:szCs w:val="24"/>
                              </w:rPr>
                              <w:t></w:t>
                            </w:r>
                            <w:r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EPSI de Nantes</w:t>
                            </w:r>
                          </w:p>
                          <w:p w:rsidR="00533C46" w:rsidRPr="00777A97" w:rsidRDefault="00C84259" w:rsidP="00C842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77A97">
                              <w:rPr>
                                <w:rFonts w:ascii="Corbel" w:hAnsi="Corbel" w:cs="SegoePro-Ligh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2003</w:t>
                            </w:r>
                            <w:r w:rsidR="00533C46" w:rsidRPr="00777A97">
                              <w:rPr>
                                <w:rFonts w:ascii="Corbel" w:hAnsi="Corbel" w:cs="SegoePro-Ligh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777A97">
                              <w:rPr>
                                <w:rFonts w:ascii="Corbel" w:hAnsi="Corbel" w:cs="SegoePro-Ligh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2005</w:t>
                            </w:r>
                            <w:r w:rsidR="00533C46"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777A97">
                              <w:rPr>
                                <w:rFonts w:ascii="Wingdings" w:hAnsi="Wingdings"/>
                                <w:color w:val="404040" w:themeColor="text1" w:themeTint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Licence STAPS</w:t>
                            </w:r>
                            <w:r w:rsidR="00533C46"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777A97">
                              <w:rPr>
                                <w:rFonts w:ascii="Wingdings" w:hAnsi="Wingdings"/>
                                <w:color w:val="404040" w:themeColor="text1" w:themeTint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3612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Unités de F</w:t>
                            </w:r>
                            <w:r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ormations et de Recherche de l’université de Nantes</w:t>
                            </w:r>
                          </w:p>
                          <w:p w:rsidR="00C84259" w:rsidRPr="00777A97" w:rsidRDefault="00453612" w:rsidP="00712919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426"/>
                              </w:tabs>
                              <w:ind w:left="142" w:hanging="142"/>
                              <w:rPr>
                                <w:rFonts w:ascii="Corbel" w:hAnsi="Corbe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Spécialisation</w:t>
                            </w:r>
                            <w:r w:rsidR="00533C46" w:rsidRPr="00777A97">
                              <w:rPr>
                                <w:rFonts w:ascii="Corbel" w:hAnsi="Corbel" w:cs="SegoePro-Light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4259" w:rsidRPr="00777A97">
                              <w:rPr>
                                <w:rFonts w:ascii="Corbel" w:hAnsi="Corbel" w:cs="SegoePro-Light"/>
                                <w:color w:val="404040" w:themeColor="text1" w:themeTint="BF"/>
                                <w:sz w:val="24"/>
                                <w:szCs w:val="24"/>
                              </w:rPr>
                              <w:t>Activités Physique Adaptées</w:t>
                            </w:r>
                          </w:p>
                          <w:p w:rsidR="00B301A6" w:rsidRPr="00777A97" w:rsidRDefault="00B301A6" w:rsidP="0071291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77A97">
                              <w:rPr>
                                <w:rFonts w:ascii="Corbel" w:hAnsi="Corbel" w:cs="SegoePro-Ligh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1999</w:t>
                            </w:r>
                            <w:r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7A97">
                              <w:rPr>
                                <w:rFonts w:ascii="Wingdings" w:hAnsi="Wingdings"/>
                                <w:color w:val="404040" w:themeColor="text1" w:themeTint="BF"/>
                                <w:sz w:val="24"/>
                                <w:szCs w:val="24"/>
                              </w:rPr>
                              <w:t></w:t>
                            </w:r>
                            <w:r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BAC Scientifique </w:t>
                            </w:r>
                            <w:r w:rsidRPr="00777A97">
                              <w:rPr>
                                <w:rFonts w:ascii="Wingdings" w:hAnsi="Wingdings"/>
                                <w:color w:val="404040" w:themeColor="text1" w:themeTint="BF"/>
                                <w:sz w:val="24"/>
                                <w:szCs w:val="24"/>
                              </w:rPr>
                              <w:t></w:t>
                            </w:r>
                            <w:r w:rsidRPr="00777A97">
                              <w:rPr>
                                <w:rFonts w:ascii="Corbel" w:hAnsi="Corbel" w:cs="SegoePro-Bold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Lycée François Rabelais</w:t>
                            </w:r>
                          </w:p>
                          <w:p w:rsidR="00B301A6" w:rsidRPr="00777A97" w:rsidRDefault="00B301A6" w:rsidP="00C84259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Corbel" w:hAnsi="Corbel"/>
                                <w:b/>
                                <w:color w:val="404040" w:themeColor="text1" w:themeTint="BF"/>
                              </w:rPr>
                            </w:pPr>
                            <w:r w:rsidRPr="00777A97">
                              <w:rPr>
                                <w:rFonts w:ascii="Corbel" w:hAnsi="Corbel" w:cs="SegoePro-Light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="00C84259" w:rsidRPr="00777A97">
                              <w:rPr>
                                <w:rFonts w:ascii="Corbel" w:hAnsi="Corbel" w:cs="SegoePro-Light"/>
                                <w:color w:val="404040" w:themeColor="text1" w:themeTint="BF"/>
                                <w:sz w:val="24"/>
                                <w:szCs w:val="24"/>
                              </w:rPr>
                              <w:t>pécialisation technologie de l’ingénieur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0E58" id="Zone de texte 36" o:spid="_x0000_s1033" type="#_x0000_t202" style="position:absolute;margin-left:75.45pt;margin-top:401.8pt;width:387.9pt;height:94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" filled="f" stroked="f">
                <v:textbox>
                  <w:txbxContent>
                    <w:p w:rsidR="00C84259" w:rsidRPr="00777A97" w:rsidRDefault="00C84259" w:rsidP="00C842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77A97">
                        <w:rPr>
                          <w:rFonts w:ascii="Corbel" w:hAnsi="Corbel" w:cs="SegoePro-Ligh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2019 - 2020</w:t>
                      </w:r>
                      <w:r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777A97">
                        <w:rPr>
                          <w:rFonts w:ascii="Wingdings" w:hAnsi="Wingdings"/>
                          <w:color w:val="404040" w:themeColor="text1" w:themeTint="BF"/>
                          <w:sz w:val="24"/>
                          <w:szCs w:val="24"/>
                        </w:rPr>
                        <w:t></w:t>
                      </w:r>
                      <w:r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POEI Concepteur d’application</w:t>
                      </w:r>
                      <w:r w:rsidR="00712919"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numériques </w:t>
                      </w:r>
                      <w:r w:rsidRPr="00777A97">
                        <w:rPr>
                          <w:rFonts w:ascii="Wingdings" w:hAnsi="Wingdings"/>
                          <w:color w:val="404040" w:themeColor="text1" w:themeTint="BF"/>
                          <w:sz w:val="24"/>
                          <w:szCs w:val="24"/>
                        </w:rPr>
                        <w:t></w:t>
                      </w:r>
                      <w:r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EPSI de Nantes</w:t>
                      </w:r>
                    </w:p>
                    <w:p w:rsidR="00533C46" w:rsidRPr="00777A97" w:rsidRDefault="00C84259" w:rsidP="00C842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77A97">
                        <w:rPr>
                          <w:rFonts w:ascii="Corbel" w:hAnsi="Corbel" w:cs="SegoePro-Ligh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2003</w:t>
                      </w:r>
                      <w:r w:rsidR="00533C46" w:rsidRPr="00777A97">
                        <w:rPr>
                          <w:rFonts w:ascii="Corbel" w:hAnsi="Corbel" w:cs="SegoePro-Ligh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- </w:t>
                      </w:r>
                      <w:r w:rsidRPr="00777A97">
                        <w:rPr>
                          <w:rFonts w:ascii="Corbel" w:hAnsi="Corbel" w:cs="SegoePro-Ligh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2005</w:t>
                      </w:r>
                      <w:r w:rsidR="00533C46"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533C46" w:rsidRPr="00777A97">
                        <w:rPr>
                          <w:rFonts w:ascii="Wingdings" w:hAnsi="Wingdings"/>
                          <w:color w:val="404040" w:themeColor="text1" w:themeTint="BF"/>
                          <w:sz w:val="24"/>
                          <w:szCs w:val="24"/>
                        </w:rPr>
                        <w:t></w:t>
                      </w:r>
                      <w:r w:rsidR="00533C46"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Licence STAPS</w:t>
                      </w:r>
                      <w:r w:rsidR="00533C46"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533C46" w:rsidRPr="00777A97">
                        <w:rPr>
                          <w:rFonts w:ascii="Wingdings" w:hAnsi="Wingdings"/>
                          <w:color w:val="404040" w:themeColor="text1" w:themeTint="BF"/>
                          <w:sz w:val="24"/>
                          <w:szCs w:val="24"/>
                        </w:rPr>
                        <w:t></w:t>
                      </w:r>
                      <w:r w:rsidR="00533C46"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53612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Unités de F</w:t>
                      </w:r>
                      <w:r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ormations et de Recherche de l’université de Nantes</w:t>
                      </w:r>
                    </w:p>
                    <w:p w:rsidR="00C84259" w:rsidRPr="00777A97" w:rsidRDefault="00453612" w:rsidP="00712919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426"/>
                        </w:tabs>
                        <w:ind w:left="142" w:hanging="142"/>
                        <w:rPr>
                          <w:rFonts w:ascii="Corbel" w:hAnsi="Corbe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Spécialisation</w:t>
                      </w:r>
                      <w:r w:rsidR="00533C46" w:rsidRPr="00777A97">
                        <w:rPr>
                          <w:rFonts w:ascii="Corbel" w:hAnsi="Corbel" w:cs="SegoePro-Light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C84259" w:rsidRPr="00777A97">
                        <w:rPr>
                          <w:rFonts w:ascii="Corbel" w:hAnsi="Corbel" w:cs="SegoePro-Light"/>
                          <w:color w:val="404040" w:themeColor="text1" w:themeTint="BF"/>
                          <w:sz w:val="24"/>
                          <w:szCs w:val="24"/>
                        </w:rPr>
                        <w:t>Activités Physique Adaptées</w:t>
                      </w:r>
                    </w:p>
                    <w:p w:rsidR="00B301A6" w:rsidRPr="00777A97" w:rsidRDefault="00B301A6" w:rsidP="0071291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77A97">
                        <w:rPr>
                          <w:rFonts w:ascii="Corbel" w:hAnsi="Corbel" w:cs="SegoePro-Ligh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1999</w:t>
                      </w:r>
                      <w:r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777A97">
                        <w:rPr>
                          <w:rFonts w:ascii="Wingdings" w:hAnsi="Wingdings"/>
                          <w:color w:val="404040" w:themeColor="text1" w:themeTint="BF"/>
                          <w:sz w:val="24"/>
                          <w:szCs w:val="24"/>
                        </w:rPr>
                        <w:t></w:t>
                      </w:r>
                      <w:r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BAC Scientifique </w:t>
                      </w:r>
                      <w:r w:rsidRPr="00777A97">
                        <w:rPr>
                          <w:rFonts w:ascii="Wingdings" w:hAnsi="Wingdings"/>
                          <w:color w:val="404040" w:themeColor="text1" w:themeTint="BF"/>
                          <w:sz w:val="24"/>
                          <w:szCs w:val="24"/>
                        </w:rPr>
                        <w:t></w:t>
                      </w:r>
                      <w:r w:rsidRPr="00777A97">
                        <w:rPr>
                          <w:rFonts w:ascii="Corbel" w:hAnsi="Corbel" w:cs="SegoePro-Bold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Lycée François Rabelais</w:t>
                      </w:r>
                    </w:p>
                    <w:p w:rsidR="00B301A6" w:rsidRPr="00777A97" w:rsidRDefault="00B301A6" w:rsidP="00C84259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Corbel" w:hAnsi="Corbel"/>
                          <w:b/>
                          <w:color w:val="404040" w:themeColor="text1" w:themeTint="BF"/>
                        </w:rPr>
                      </w:pPr>
                      <w:r w:rsidRPr="00777A97">
                        <w:rPr>
                          <w:rFonts w:ascii="Corbel" w:hAnsi="Corbel" w:cs="SegoePro-Light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="00C84259" w:rsidRPr="00777A97">
                        <w:rPr>
                          <w:rFonts w:ascii="Corbel" w:hAnsi="Corbel" w:cs="SegoePro-Light"/>
                          <w:color w:val="404040" w:themeColor="text1" w:themeTint="BF"/>
                          <w:sz w:val="24"/>
                          <w:szCs w:val="24"/>
                        </w:rPr>
                        <w:t>pécialisation technologie de l’ingénieur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23F">
        <w:rPr>
          <w:noProof/>
        </w:rPr>
        <mc:AlternateContent>
          <mc:Choice Requires="wpg">
            <w:drawing>
              <wp:anchor distT="0" distB="0" distL="114300" distR="114300" simplePos="0" relativeHeight="251634175" behindDoc="0" locked="0" layoutInCell="1" allowOverlap="1" wp14:anchorId="44DB3012" wp14:editId="34B93A26">
                <wp:simplePos x="0" y="0"/>
                <wp:positionH relativeFrom="column">
                  <wp:posOffset>865505</wp:posOffset>
                </wp:positionH>
                <wp:positionV relativeFrom="paragraph">
                  <wp:posOffset>7912735</wp:posOffset>
                </wp:positionV>
                <wp:extent cx="2737485" cy="263525"/>
                <wp:effectExtent l="0" t="0" r="5715" b="3175"/>
                <wp:wrapThrough wrapText="bothSides">
                  <wp:wrapPolygon edited="0">
                    <wp:start x="0" y="0"/>
                    <wp:lineTo x="0" y="20299"/>
                    <wp:lineTo x="21495" y="20299"/>
                    <wp:lineTo x="21495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263525"/>
                          <a:chOff x="70364" y="-38956"/>
                          <a:chExt cx="2738120" cy="264160"/>
                        </a:xfrm>
                        <a:solidFill>
                          <a:srgbClr val="56A898"/>
                        </a:solidFill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70364" y="-38956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0490" y="25580"/>
                            <a:ext cx="199390" cy="1435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B3012" id="Groupe 5" o:spid="_x0000_s1034" style="position:absolute;margin-left:68.15pt;margin-top:623.05pt;width:215.55pt;height:20.75pt;z-index:251634175;mso-width-relative:margin;mso-height-relative:margin" coordorigin="703,-389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">
                <v:shape id="Zone de texte 73" o:spid="_x0000_s1035" type="#_x0000_t202" style="position:absolute;left:703;top:-389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" fillcolor="#92cddc [1944]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6" type="#_x0000_t75" style="position:absolute;left:25104;top:255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" filled="t" fillcolor="#92cddc [1944]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 w:rsidR="0037123F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31D3DF6" wp14:editId="14A22B95">
                <wp:simplePos x="0" y="0"/>
                <wp:positionH relativeFrom="column">
                  <wp:posOffset>866140</wp:posOffset>
                </wp:positionH>
                <wp:positionV relativeFrom="paragraph">
                  <wp:posOffset>6379210</wp:posOffset>
                </wp:positionV>
                <wp:extent cx="2738120" cy="263525"/>
                <wp:effectExtent l="0" t="0" r="5080" b="3175"/>
                <wp:wrapThrough wrapText="bothSides">
                  <wp:wrapPolygon edited="0">
                    <wp:start x="0" y="0"/>
                    <wp:lineTo x="0" y="20299"/>
                    <wp:lineTo x="21490" y="20299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3525"/>
                          <a:chOff x="479" y="-519993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479" y="-519993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5838" y="-501468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D3DF6" id="Groupe 4" o:spid="_x0000_s1037" style="position:absolute;margin-left:68.2pt;margin-top:502.3pt;width:215.6pt;height:20.75pt;z-index:251655680;mso-height-relative:margin" coordorigin="4,-5199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">
                <v:shape id="Zone de texte 69" o:spid="_x0000_s1038" type="#_x0000_t202" style="position:absolute;left:4;top:-5199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" fillcolor="#31849b [2408]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9" type="#_x0000_t75" style="position:absolute;left:25458;top:-5014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 w:rsidR="0037123F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0B9A004" wp14:editId="6DA5743A">
                <wp:simplePos x="0" y="0"/>
                <wp:positionH relativeFrom="column">
                  <wp:posOffset>950172</wp:posOffset>
                </wp:positionH>
                <wp:positionV relativeFrom="paragraph">
                  <wp:posOffset>6591935</wp:posOffset>
                </wp:positionV>
                <wp:extent cx="4789170" cy="124079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170" cy="1240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DC5877" w:rsidRDefault="00533C46" w:rsidP="00AC10D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Anglais</w:t>
                            </w:r>
                            <w:r w:rsidR="00575869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453612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in</w:t>
                            </w:r>
                            <w:r w:rsidR="00A91A5D"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termédiaire</w:t>
                            </w:r>
                            <w:r w:rsidR="006C7486"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(TOEIC : 720</w:t>
                            </w:r>
                            <w:r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)</w:t>
                            </w:r>
                            <w:r w:rsidR="00453612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33C46" w:rsidRPr="00DC5877" w:rsidRDefault="00533C46" w:rsidP="0071291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Informatique</w:t>
                            </w:r>
                            <w:r w:rsidR="00575869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 :</w:t>
                            </w:r>
                            <w:r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91A5D" w:rsidRPr="00777A97" w:rsidRDefault="008E43AB" w:rsidP="0043288E">
                            <w:pPr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 xml:space="preserve">Java, </w:t>
                            </w:r>
                            <w:r w:rsidR="00A91A5D"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Java EE</w:t>
                            </w:r>
                            <w:r w:rsidR="00884023"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 xml:space="preserve"> (Spring, JUnit, Hibernate)</w:t>
                            </w:r>
                            <w:r w:rsidR="00A91A5D"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, JavaScript (Bootstrap, Angular</w:t>
                            </w:r>
                            <w:r w:rsidR="00884023"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 xml:space="preserve">), </w:t>
                            </w:r>
                            <w:r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 xml:space="preserve">PHP (Symfony), HTML, CSS, SQL, </w:t>
                            </w:r>
                            <w:r w:rsidR="00884023"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UML</w:t>
                            </w:r>
                            <w:r w:rsidR="00453612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 xml:space="preserve"> Git</w:t>
                            </w:r>
                          </w:p>
                          <w:p w:rsidR="00884023" w:rsidRDefault="00884023" w:rsidP="0043288E">
                            <w:pPr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</w:pPr>
                            <w:r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Agile (SCRUM), Merise</w:t>
                            </w:r>
                            <w:r w:rsidR="00453612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,</w:t>
                            </w:r>
                          </w:p>
                          <w:p w:rsidR="00453612" w:rsidRPr="00777A97" w:rsidRDefault="00453612" w:rsidP="00453612">
                            <w:pPr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</w:pPr>
                            <w:r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Excel (VB</w:t>
                            </w:r>
                            <w:r w:rsidR="008E43AB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A</w:t>
                            </w:r>
                            <w:r w:rsidRPr="00777A97"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), Word, PowerPoint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404040" w:themeColor="text1" w:themeTint="BF"/>
                              </w:rPr>
                              <w:t>.</w:t>
                            </w:r>
                          </w:p>
                          <w:p w:rsidR="00453612" w:rsidRPr="00777A97" w:rsidRDefault="00453612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004" id="Zone de texte 37" o:spid="_x0000_s1040" type="#_x0000_t202" style="position:absolute;margin-left:74.8pt;margin-top:519.05pt;width:377.1pt;height:97.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" filled="f" stroked="f">
                <v:textbox>
                  <w:txbxContent>
                    <w:p w:rsidR="00533C46" w:rsidRPr="00DC5877" w:rsidRDefault="00533C46" w:rsidP="00AC10D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Anglais</w:t>
                      </w:r>
                      <w:r w:rsidR="00575869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 : </w:t>
                      </w:r>
                      <w:r w:rsidR="00453612">
                        <w:rPr>
                          <w:rFonts w:ascii="Corbel" w:hAnsi="Corbel" w:cs="SegoePro-Ligh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in</w:t>
                      </w:r>
                      <w:r w:rsidR="00A91A5D"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termédiaire</w:t>
                      </w:r>
                      <w:r w:rsidR="006C7486"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(TOEIC : 720</w:t>
                      </w:r>
                      <w:r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)</w:t>
                      </w:r>
                      <w:r w:rsidR="00453612">
                        <w:rPr>
                          <w:rFonts w:ascii="Corbel" w:hAnsi="Corbel" w:cs="SegoePro-Ligh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33C46" w:rsidRPr="00DC5877" w:rsidRDefault="00533C46" w:rsidP="0071291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Informatique</w:t>
                      </w:r>
                      <w:r w:rsidR="00575869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 :</w:t>
                      </w:r>
                      <w:r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91A5D" w:rsidRPr="00777A97" w:rsidRDefault="008E43AB" w:rsidP="0043288E">
                      <w:pPr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 xml:space="preserve">Java, </w:t>
                      </w:r>
                      <w:r w:rsidR="00A91A5D"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Java EE</w:t>
                      </w:r>
                      <w:r w:rsidR="00884023"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 xml:space="preserve"> (Spring, JUnit, Hibernate)</w:t>
                      </w:r>
                      <w:r w:rsidR="00A91A5D"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, JavaScript (Bootstrap, Angular</w:t>
                      </w:r>
                      <w:r w:rsidR="00884023"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 xml:space="preserve">), </w:t>
                      </w:r>
                      <w:r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 xml:space="preserve">PHP (Symfony), HTML, CSS, SQL, </w:t>
                      </w:r>
                      <w:r w:rsidR="00884023"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UML</w:t>
                      </w:r>
                      <w:r w:rsidR="00453612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 xml:space="preserve"> Git</w:t>
                      </w:r>
                    </w:p>
                    <w:p w:rsidR="00884023" w:rsidRDefault="00884023" w:rsidP="0043288E">
                      <w:pPr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</w:pPr>
                      <w:r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Agile (SCRUM), Merise</w:t>
                      </w:r>
                      <w:r w:rsidR="00453612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,</w:t>
                      </w:r>
                    </w:p>
                    <w:p w:rsidR="00453612" w:rsidRPr="00777A97" w:rsidRDefault="00453612" w:rsidP="00453612">
                      <w:pPr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</w:pPr>
                      <w:r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Excel (VB</w:t>
                      </w:r>
                      <w:r w:rsidR="008E43AB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A</w:t>
                      </w:r>
                      <w:r w:rsidRPr="00777A97"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), Word, PowerPoint</w:t>
                      </w:r>
                      <w:r>
                        <w:rPr>
                          <w:rFonts w:ascii="Corbel" w:hAnsi="Corbel" w:cs="SegoePro-Light"/>
                          <w:i/>
                          <w:color w:val="404040" w:themeColor="text1" w:themeTint="BF"/>
                        </w:rPr>
                        <w:t>.</w:t>
                      </w:r>
                    </w:p>
                    <w:p w:rsidR="00453612" w:rsidRPr="00777A97" w:rsidRDefault="00453612" w:rsidP="0043288E">
                      <w:pPr>
                        <w:rPr>
                          <w:rFonts w:ascii="Corbel" w:hAnsi="Corbel"/>
                          <w:b/>
                          <w:i/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123F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60E487F" wp14:editId="7EFDE775">
                <wp:simplePos x="0" y="0"/>
                <wp:positionH relativeFrom="column">
                  <wp:posOffset>945938</wp:posOffset>
                </wp:positionH>
                <wp:positionV relativeFrom="paragraph">
                  <wp:posOffset>8206740</wp:posOffset>
                </wp:positionV>
                <wp:extent cx="4937760" cy="1252855"/>
                <wp:effectExtent l="0" t="0" r="0" b="4445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E17" w:rsidRDefault="00BA7E17" w:rsidP="00BA7E17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56A898"/>
                              </w:rPr>
                              <w:t>Activités artistiques</w:t>
                            </w:r>
                            <w:r w:rsidR="00735A08" w:rsidRPr="00575869">
                              <w:rPr>
                                <w:rFonts w:ascii="Corbel" w:hAnsi="Corbel" w:cs="SegoePro-Bold"/>
                                <w:b/>
                                <w:bCs/>
                                <w:color w:val="56A898"/>
                              </w:rPr>
                              <w:t xml:space="preserve"> : </w:t>
                            </w:r>
                            <w:r w:rsidR="00735A08" w:rsidRPr="00777A97">
                              <w:rPr>
                                <w:rFonts w:ascii="Corbel" w:hAnsi="Corbel" w:cs="SegoePro-Light"/>
                                <w:color w:val="404040" w:themeColor="text1" w:themeTint="BF"/>
                              </w:rPr>
                              <w:t>Pratique du piano et de la guitare</w:t>
                            </w:r>
                            <w:r>
                              <w:rPr>
                                <w:rFonts w:ascii="Corbel" w:hAnsi="Corbel" w:cs="SegoePro-Light"/>
                                <w:color w:val="404040" w:themeColor="text1" w:themeTint="BF"/>
                              </w:rPr>
                              <w:t>,</w:t>
                            </w:r>
                            <w:r w:rsidRPr="00BA7E17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>du dessin (méthode traditionnelle), maquettes (avions, voitures, mécha).</w:t>
                            </w:r>
                            <w:r w:rsidRPr="00777A97">
                              <w:rPr>
                                <w:color w:val="404040" w:themeColor="text1" w:themeTint="BF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735A08" w:rsidRDefault="00533C46" w:rsidP="00735A08">
                            <w:pPr>
                              <w:pStyle w:val="Textedebulles"/>
                              <w:tabs>
                                <w:tab w:val="left" w:pos="850"/>
                              </w:tabs>
                            </w:pPr>
                            <w:r w:rsidRPr="00575869">
                              <w:rPr>
                                <w:rFonts w:ascii="Corbel" w:hAnsi="Corbel" w:cs="SegoePro-Bold"/>
                                <w:b/>
                                <w:bCs/>
                                <w:color w:val="56A898"/>
                                <w:sz w:val="24"/>
                                <w:szCs w:val="24"/>
                              </w:rPr>
                              <w:t>Sport</w:t>
                            </w:r>
                            <w:r w:rsidR="00777A97" w:rsidRPr="00575869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56A898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735A08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Gymnastique sportive</w:t>
                            </w:r>
                            <w:r w:rsidR="00BA7E1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35A08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  <w:sz w:val="24"/>
                                <w:szCs w:val="24"/>
                              </w:rPr>
                              <w:t>10 ans de pratique, encadrant et juge lors de compétition</w:t>
                            </w:r>
                            <w:r w:rsidR="00735A08" w:rsidRPr="00777A9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="00735A08" w:rsidRPr="00777A97">
                              <w:rPr>
                                <w:color w:val="404040" w:themeColor="text1" w:themeTint="B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35A08" w:rsidRPr="00777A97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B42283" w:rsidRPr="0037123F" w:rsidRDefault="00735A08" w:rsidP="00735A08">
                            <w:pPr>
                              <w:pStyle w:val="Default"/>
                              <w:rPr>
                                <w:color w:val="404040" w:themeColor="text1" w:themeTint="BF"/>
                                <w:sz w:val="23"/>
                                <w:szCs w:val="23"/>
                              </w:rPr>
                            </w:pPr>
                            <w:r w:rsidRPr="00575869">
                              <w:rPr>
                                <w:rFonts w:ascii="Corbel" w:hAnsi="Corbel" w:cs="SegoePro-Bold"/>
                                <w:b/>
                                <w:bCs/>
                                <w:color w:val="56A898"/>
                              </w:rPr>
                              <w:t>Divers :</w:t>
                            </w:r>
                            <w:r w:rsidRPr="00575869">
                              <w:rPr>
                                <w:color w:val="56A898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37123F" w:rsidRPr="0037123F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>Programmation en autoformation</w:t>
                            </w:r>
                            <w:r w:rsidR="00D42DA5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 xml:space="preserve"> (Python)</w:t>
                            </w:r>
                            <w:r w:rsidR="0037123F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>,</w:t>
                            </w:r>
                            <w:r w:rsidR="0037123F" w:rsidRPr="00777A97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37123F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>p</w:t>
                            </w: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 xml:space="preserve">ratique de la Moto en loisir, de la lecture (romans fantastiques et </w:t>
                            </w:r>
                            <w:r w:rsidR="00BA7E17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>sciences fictions)</w:t>
                            </w:r>
                            <w:r w:rsidRPr="00777A97">
                              <w:rPr>
                                <w:rFonts w:ascii="Corbel" w:hAnsi="Corbel" w:cs="Corbel"/>
                                <w:color w:val="404040" w:themeColor="text1" w:themeTint="BF"/>
                              </w:rPr>
                              <w:t>.</w:t>
                            </w:r>
                          </w:p>
                          <w:p w:rsidR="00735A08" w:rsidRPr="00735A08" w:rsidRDefault="00735A08" w:rsidP="00735A0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Times New Roman" w:hAnsi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487F" id="Zone de texte 76" o:spid="_x0000_s1042" type="#_x0000_t202" style="position:absolute;margin-left:74.5pt;margin-top:646.2pt;width:388.8pt;height:98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" filled="f" stroked="f">
                <v:textbox>
                  <w:txbxContent>
                    <w:p w:rsidR="00BA7E17" w:rsidRDefault="00BA7E17" w:rsidP="00BA7E17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56A898"/>
                        </w:rPr>
                        <w:t>Activités artistiques</w:t>
                      </w:r>
                      <w:r w:rsidR="00735A08" w:rsidRPr="00575869">
                        <w:rPr>
                          <w:rFonts w:ascii="Corbel" w:hAnsi="Corbel" w:cs="SegoePro-Bold"/>
                          <w:b/>
                          <w:bCs/>
                          <w:color w:val="56A898"/>
                        </w:rPr>
                        <w:t xml:space="preserve"> : </w:t>
                      </w:r>
                      <w:r w:rsidR="00735A08" w:rsidRPr="00777A97">
                        <w:rPr>
                          <w:rFonts w:ascii="Corbel" w:hAnsi="Corbel" w:cs="SegoePro-Light"/>
                          <w:color w:val="404040" w:themeColor="text1" w:themeTint="BF"/>
                        </w:rPr>
                        <w:t>Pratique du piano et de la guitare</w:t>
                      </w:r>
                      <w:r>
                        <w:rPr>
                          <w:rFonts w:ascii="Corbel" w:hAnsi="Corbel" w:cs="SegoePro-Light"/>
                          <w:color w:val="404040" w:themeColor="text1" w:themeTint="BF"/>
                        </w:rPr>
                        <w:t>,</w:t>
                      </w:r>
                      <w:r w:rsidRPr="00BA7E17">
                        <w:rPr>
                          <w:rFonts w:ascii="Corbel" w:hAnsi="Corbel" w:cs="Corbel"/>
                          <w:color w:val="404040" w:themeColor="text1" w:themeTint="BF"/>
                        </w:rPr>
                        <w:t xml:space="preserve"> </w:t>
                      </w: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</w:rPr>
                        <w:t>du dessin (méthode traditionnelle), maquettes (avions, voitures, mécha).</w:t>
                      </w:r>
                      <w:r w:rsidRPr="00777A97">
                        <w:rPr>
                          <w:color w:val="404040" w:themeColor="text1" w:themeTint="BF"/>
                          <w:sz w:val="23"/>
                          <w:szCs w:val="23"/>
                        </w:rPr>
                        <w:t xml:space="preserve"> </w:t>
                      </w:r>
                    </w:p>
                    <w:p w:rsidR="00735A08" w:rsidRDefault="00533C46" w:rsidP="00735A08">
                      <w:pPr>
                        <w:pStyle w:val="Textedebulles"/>
                        <w:tabs>
                          <w:tab w:val="left" w:pos="850"/>
                        </w:tabs>
                      </w:pPr>
                      <w:r w:rsidRPr="00575869">
                        <w:rPr>
                          <w:rFonts w:ascii="Corbel" w:hAnsi="Corbel" w:cs="SegoePro-Bold"/>
                          <w:b/>
                          <w:bCs/>
                          <w:color w:val="56A898"/>
                          <w:sz w:val="24"/>
                          <w:szCs w:val="24"/>
                        </w:rPr>
                        <w:t>Sport</w:t>
                      </w:r>
                      <w:r w:rsidR="00777A97" w:rsidRPr="00575869">
                        <w:rPr>
                          <w:rFonts w:ascii="Corbel" w:hAnsi="Corbel" w:cs="SegoePro-Bold"/>
                          <w:b/>
                          <w:bCs/>
                          <w:caps/>
                          <w:color w:val="56A898"/>
                          <w:sz w:val="24"/>
                          <w:szCs w:val="24"/>
                        </w:rPr>
                        <w:t xml:space="preserve"> : </w:t>
                      </w:r>
                      <w:r w:rsidR="00735A08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Gymnastique sportive</w:t>
                      </w:r>
                      <w:r w:rsidR="00BA7E1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735A08" w:rsidRPr="00777A97">
                        <w:rPr>
                          <w:rFonts w:ascii="Corbel" w:hAnsi="Corbel" w:cs="Corbel"/>
                          <w:color w:val="404040" w:themeColor="text1" w:themeTint="BF"/>
                          <w:sz w:val="24"/>
                          <w:szCs w:val="24"/>
                        </w:rPr>
                        <w:t>10 ans de pratique, encadrant et juge lors de compétition</w:t>
                      </w:r>
                      <w:r w:rsidR="00735A08" w:rsidRPr="00777A9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="00735A08" w:rsidRPr="00777A97">
                        <w:rPr>
                          <w:color w:val="404040" w:themeColor="text1" w:themeTint="BF"/>
                          <w:sz w:val="23"/>
                          <w:szCs w:val="23"/>
                        </w:rPr>
                        <w:t xml:space="preserve"> </w:t>
                      </w:r>
                      <w:r w:rsidR="00735A08" w:rsidRPr="00777A97">
                        <w:rPr>
                          <w:color w:val="404040" w:themeColor="text1" w:themeTint="BF"/>
                        </w:rPr>
                        <w:t xml:space="preserve"> </w:t>
                      </w:r>
                    </w:p>
                    <w:p w:rsidR="00B42283" w:rsidRPr="0037123F" w:rsidRDefault="00735A08" w:rsidP="00735A08">
                      <w:pPr>
                        <w:pStyle w:val="Default"/>
                        <w:rPr>
                          <w:color w:val="404040" w:themeColor="text1" w:themeTint="BF"/>
                          <w:sz w:val="23"/>
                          <w:szCs w:val="23"/>
                        </w:rPr>
                      </w:pPr>
                      <w:r w:rsidRPr="00575869">
                        <w:rPr>
                          <w:rFonts w:ascii="Corbel" w:hAnsi="Corbel" w:cs="SegoePro-Bold"/>
                          <w:b/>
                          <w:bCs/>
                          <w:color w:val="56A898"/>
                        </w:rPr>
                        <w:t>Divers :</w:t>
                      </w:r>
                      <w:r w:rsidRPr="00575869">
                        <w:rPr>
                          <w:color w:val="56A898"/>
                          <w:sz w:val="23"/>
                          <w:szCs w:val="23"/>
                        </w:rPr>
                        <w:t xml:space="preserve"> </w:t>
                      </w:r>
                      <w:r w:rsidR="0037123F" w:rsidRPr="0037123F">
                        <w:rPr>
                          <w:rFonts w:ascii="Corbel" w:hAnsi="Corbel" w:cs="Corbel"/>
                          <w:color w:val="404040" w:themeColor="text1" w:themeTint="BF"/>
                        </w:rPr>
                        <w:t>Programmation en autoformation</w:t>
                      </w:r>
                      <w:r w:rsidR="00D42DA5">
                        <w:rPr>
                          <w:rFonts w:ascii="Corbel" w:hAnsi="Corbel" w:cs="Corbel"/>
                          <w:color w:val="404040" w:themeColor="text1" w:themeTint="BF"/>
                        </w:rPr>
                        <w:t xml:space="preserve"> (Python)</w:t>
                      </w:r>
                      <w:r w:rsidR="0037123F">
                        <w:rPr>
                          <w:rFonts w:ascii="Corbel" w:hAnsi="Corbel" w:cs="Corbel"/>
                          <w:color w:val="404040" w:themeColor="text1" w:themeTint="BF"/>
                        </w:rPr>
                        <w:t>,</w:t>
                      </w:r>
                      <w:r w:rsidR="0037123F" w:rsidRPr="00777A97">
                        <w:rPr>
                          <w:rFonts w:ascii="Corbel" w:hAnsi="Corbel" w:cs="Corbel"/>
                          <w:color w:val="404040" w:themeColor="text1" w:themeTint="BF"/>
                        </w:rPr>
                        <w:t xml:space="preserve"> </w:t>
                      </w:r>
                      <w:r w:rsidR="0037123F">
                        <w:rPr>
                          <w:rFonts w:ascii="Corbel" w:hAnsi="Corbel" w:cs="Corbel"/>
                          <w:color w:val="404040" w:themeColor="text1" w:themeTint="BF"/>
                        </w:rPr>
                        <w:t>p</w:t>
                      </w: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</w:rPr>
                        <w:t xml:space="preserve">ratique de la Moto en loisir, de la lecture (romans fantastiques et </w:t>
                      </w:r>
                      <w:r w:rsidR="00BA7E17">
                        <w:rPr>
                          <w:rFonts w:ascii="Corbel" w:hAnsi="Corbel" w:cs="Corbel"/>
                          <w:color w:val="404040" w:themeColor="text1" w:themeTint="BF"/>
                        </w:rPr>
                        <w:t>sciences fictions)</w:t>
                      </w:r>
                      <w:r w:rsidRPr="00777A97">
                        <w:rPr>
                          <w:rFonts w:ascii="Corbel" w:hAnsi="Corbel" w:cs="Corbel"/>
                          <w:color w:val="404040" w:themeColor="text1" w:themeTint="BF"/>
                        </w:rPr>
                        <w:t>.</w:t>
                      </w:r>
                    </w:p>
                    <w:p w:rsidR="00735A08" w:rsidRPr="00735A08" w:rsidRDefault="00735A08" w:rsidP="00735A08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Times New Roman" w:hAnsi="Times New Roman"/>
                          <w:color w:val="000000"/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5A7C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4938F31D" wp14:editId="63C27101">
                <wp:simplePos x="0" y="0"/>
                <wp:positionH relativeFrom="column">
                  <wp:posOffset>868045</wp:posOffset>
                </wp:positionH>
                <wp:positionV relativeFrom="paragraph">
                  <wp:posOffset>976630</wp:posOffset>
                </wp:positionV>
                <wp:extent cx="2738120" cy="263525"/>
                <wp:effectExtent l="0" t="0" r="5080" b="3175"/>
                <wp:wrapThrough wrapText="bothSides">
                  <wp:wrapPolygon edited="0">
                    <wp:start x="0" y="0"/>
                    <wp:lineTo x="0" y="20299"/>
                    <wp:lineTo x="21490" y="20299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3525"/>
                          <a:chOff x="19718" y="168706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19718" y="168706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B595F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</w:t>
                              </w:r>
                              <w:r w:rsidR="00B4228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professionnelle</w:t>
                              </w:r>
                              <w:r w:rsidR="00B4228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3970" y="236719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8F31D" id="Groupe 3" o:spid="_x0000_s1043" style="position:absolute;margin-left:68.35pt;margin-top:76.9pt;width:215.6pt;height:20.75pt;z-index:251640320;mso-height-relative:margin" coordorigin="197,1687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">
                <v:shape id="Zone de texte 18" o:spid="_x0000_s1044" type="#_x0000_t202" style="position:absolute;left:197;top:1687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" fillcolor="#1b595f" stroked="f">
                  <v:textbox>
                    <w:txbxContent>
                      <w:p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</w:t>
                        </w:r>
                        <w:r w:rsidR="00B4228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professionnelle</w:t>
                        </w:r>
                        <w:r w:rsidR="00B4228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45" type="#_x0000_t75" style="position:absolute;left:25039;top:2367;width:1848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 w:rsidR="00CF5A7C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C1D783" wp14:editId="11ED1BA1">
                <wp:simplePos x="0" y="0"/>
                <wp:positionH relativeFrom="column">
                  <wp:posOffset>867410</wp:posOffset>
                </wp:positionH>
                <wp:positionV relativeFrom="paragraph">
                  <wp:posOffset>40606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5D9BA" id="Connecteur droit 90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3pt,3.2pt" to="68.3pt,7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" strokecolor="white [3212]" strokeweight="6pt">
                <v:stroke dashstyle="1 1" endcap="round"/>
              </v:line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0B38B4B" wp14:editId="7426AC09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2FFEF" id="Grouper 92" o:spid="_x0000_s1026" style="position:absolute;margin-left:455.8pt;margin-top:8.9pt;width:67.35pt;height:65.8pt;z-index:25164646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944F80A" wp14:editId="0AA2CB49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8A854" id="Grouper 89" o:spid="_x0000_s1026" style="position:absolute;margin-left:-71.6pt;margin-top:474.9pt;width:141.55pt;height:279.85pt;z-index:251728896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D8E" w:rsidRDefault="00973D8E" w:rsidP="00B51FFB">
      <w:r>
        <w:separator/>
      </w:r>
    </w:p>
  </w:endnote>
  <w:endnote w:type="continuationSeparator" w:id="0">
    <w:p w:rsidR="00973D8E" w:rsidRDefault="00973D8E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D8E" w:rsidRDefault="00973D8E" w:rsidP="00B51FFB">
      <w:r>
        <w:separator/>
      </w:r>
    </w:p>
  </w:footnote>
  <w:footnote w:type="continuationSeparator" w:id="0">
    <w:p w:rsidR="00973D8E" w:rsidRDefault="00973D8E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78AD2D"/>
    <w:multiLevelType w:val="hybridMultilevel"/>
    <w:tmpl w:val="303529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0942960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1A14F40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CD227C0"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rebuchet MS" w:eastAsiaTheme="minorEastAsia" w:hAnsi="Trebuchet MS" w:cstheme="minorBidi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F02"/>
    <w:multiLevelType w:val="hybridMultilevel"/>
    <w:tmpl w:val="72B06452"/>
    <w:lvl w:ilvl="0" w:tplc="0CD227C0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204B6"/>
    <w:multiLevelType w:val="hybridMultilevel"/>
    <w:tmpl w:val="CE9AA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"/>
  </w:num>
  <w:num w:numId="3">
    <w:abstractNumId w:val="22"/>
  </w:num>
  <w:num w:numId="4">
    <w:abstractNumId w:val="10"/>
  </w:num>
  <w:num w:numId="5">
    <w:abstractNumId w:val="20"/>
  </w:num>
  <w:num w:numId="6">
    <w:abstractNumId w:val="3"/>
  </w:num>
  <w:num w:numId="7">
    <w:abstractNumId w:val="7"/>
  </w:num>
  <w:num w:numId="8">
    <w:abstractNumId w:val="17"/>
  </w:num>
  <w:num w:numId="9">
    <w:abstractNumId w:val="23"/>
  </w:num>
  <w:num w:numId="10">
    <w:abstractNumId w:val="29"/>
  </w:num>
  <w:num w:numId="11">
    <w:abstractNumId w:val="32"/>
  </w:num>
  <w:num w:numId="12">
    <w:abstractNumId w:val="30"/>
  </w:num>
  <w:num w:numId="13">
    <w:abstractNumId w:val="36"/>
  </w:num>
  <w:num w:numId="14">
    <w:abstractNumId w:val="41"/>
  </w:num>
  <w:num w:numId="15">
    <w:abstractNumId w:val="16"/>
  </w:num>
  <w:num w:numId="16">
    <w:abstractNumId w:val="13"/>
  </w:num>
  <w:num w:numId="17">
    <w:abstractNumId w:val="2"/>
  </w:num>
  <w:num w:numId="18">
    <w:abstractNumId w:val="8"/>
  </w:num>
  <w:num w:numId="19">
    <w:abstractNumId w:val="33"/>
  </w:num>
  <w:num w:numId="20">
    <w:abstractNumId w:val="24"/>
  </w:num>
  <w:num w:numId="21">
    <w:abstractNumId w:val="26"/>
  </w:num>
  <w:num w:numId="22">
    <w:abstractNumId w:val="19"/>
  </w:num>
  <w:num w:numId="23">
    <w:abstractNumId w:val="31"/>
  </w:num>
  <w:num w:numId="24">
    <w:abstractNumId w:val="6"/>
  </w:num>
  <w:num w:numId="25">
    <w:abstractNumId w:val="5"/>
  </w:num>
  <w:num w:numId="26">
    <w:abstractNumId w:val="21"/>
  </w:num>
  <w:num w:numId="27">
    <w:abstractNumId w:val="25"/>
  </w:num>
  <w:num w:numId="28">
    <w:abstractNumId w:val="1"/>
  </w:num>
  <w:num w:numId="29">
    <w:abstractNumId w:val="28"/>
  </w:num>
  <w:num w:numId="30">
    <w:abstractNumId w:val="11"/>
  </w:num>
  <w:num w:numId="31">
    <w:abstractNumId w:val="15"/>
  </w:num>
  <w:num w:numId="32">
    <w:abstractNumId w:val="18"/>
  </w:num>
  <w:num w:numId="33">
    <w:abstractNumId w:val="35"/>
  </w:num>
  <w:num w:numId="34">
    <w:abstractNumId w:val="9"/>
  </w:num>
  <w:num w:numId="35">
    <w:abstractNumId w:val="37"/>
  </w:num>
  <w:num w:numId="36">
    <w:abstractNumId w:val="27"/>
  </w:num>
  <w:num w:numId="37">
    <w:abstractNumId w:val="12"/>
  </w:num>
  <w:num w:numId="38">
    <w:abstractNumId w:val="39"/>
  </w:num>
  <w:num w:numId="39">
    <w:abstractNumId w:val="14"/>
  </w:num>
  <w:num w:numId="40">
    <w:abstractNumId w:val="0"/>
  </w:num>
  <w:num w:numId="41">
    <w:abstractNumId w:val="34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fr-FR" w:vendorID="64" w:dllVersion="131078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3A"/>
    <w:rsid w:val="000C743A"/>
    <w:rsid w:val="000E5A1F"/>
    <w:rsid w:val="001A3AA4"/>
    <w:rsid w:val="001B01AB"/>
    <w:rsid w:val="001B55A0"/>
    <w:rsid w:val="002303A4"/>
    <w:rsid w:val="002319E2"/>
    <w:rsid w:val="002447BF"/>
    <w:rsid w:val="00260D98"/>
    <w:rsid w:val="00357374"/>
    <w:rsid w:val="003615FE"/>
    <w:rsid w:val="0037123F"/>
    <w:rsid w:val="00380ED0"/>
    <w:rsid w:val="003C13F3"/>
    <w:rsid w:val="003D445D"/>
    <w:rsid w:val="004228E2"/>
    <w:rsid w:val="00427934"/>
    <w:rsid w:val="0043288E"/>
    <w:rsid w:val="00446CB6"/>
    <w:rsid w:val="00453612"/>
    <w:rsid w:val="004578FC"/>
    <w:rsid w:val="004B60AA"/>
    <w:rsid w:val="0051598A"/>
    <w:rsid w:val="00533C46"/>
    <w:rsid w:val="00575869"/>
    <w:rsid w:val="00575CB1"/>
    <w:rsid w:val="00606D0E"/>
    <w:rsid w:val="0062001B"/>
    <w:rsid w:val="006213DF"/>
    <w:rsid w:val="006A6949"/>
    <w:rsid w:val="006C7486"/>
    <w:rsid w:val="00712919"/>
    <w:rsid w:val="007235B3"/>
    <w:rsid w:val="00735A08"/>
    <w:rsid w:val="0074292D"/>
    <w:rsid w:val="0075570E"/>
    <w:rsid w:val="00773A5E"/>
    <w:rsid w:val="00777A97"/>
    <w:rsid w:val="00791F2D"/>
    <w:rsid w:val="007C09A8"/>
    <w:rsid w:val="008131F3"/>
    <w:rsid w:val="008424FA"/>
    <w:rsid w:val="00884023"/>
    <w:rsid w:val="008E43AB"/>
    <w:rsid w:val="00925BE9"/>
    <w:rsid w:val="00945931"/>
    <w:rsid w:val="00973D8E"/>
    <w:rsid w:val="00993A09"/>
    <w:rsid w:val="00A91A5D"/>
    <w:rsid w:val="00AA6C16"/>
    <w:rsid w:val="00AC10DE"/>
    <w:rsid w:val="00AF7C19"/>
    <w:rsid w:val="00B23600"/>
    <w:rsid w:val="00B301A6"/>
    <w:rsid w:val="00B3696B"/>
    <w:rsid w:val="00B42283"/>
    <w:rsid w:val="00B47022"/>
    <w:rsid w:val="00B51FFB"/>
    <w:rsid w:val="00BA7E17"/>
    <w:rsid w:val="00BC5ADF"/>
    <w:rsid w:val="00BE5C04"/>
    <w:rsid w:val="00C368F7"/>
    <w:rsid w:val="00C84259"/>
    <w:rsid w:val="00CE06E8"/>
    <w:rsid w:val="00CF5A7C"/>
    <w:rsid w:val="00D326EE"/>
    <w:rsid w:val="00D42DA5"/>
    <w:rsid w:val="00D8598A"/>
    <w:rsid w:val="00D873DD"/>
    <w:rsid w:val="00DA06A6"/>
    <w:rsid w:val="00DC5877"/>
    <w:rsid w:val="00E10542"/>
    <w:rsid w:val="00E27B5B"/>
    <w:rsid w:val="00E76932"/>
    <w:rsid w:val="00EA5E61"/>
    <w:rsid w:val="00ED171E"/>
    <w:rsid w:val="00F52B97"/>
    <w:rsid w:val="00F61255"/>
    <w:rsid w:val="00F93E26"/>
    <w:rsid w:val="00F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paragraph" w:customStyle="1" w:styleId="Default">
    <w:name w:val="Default"/>
    <w:rsid w:val="00C368F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damien.grizon@gmail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mien.grizon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jp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.grizon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2021-03-26T11:05:00Z</dcterms:created>
  <dcterms:modified xsi:type="dcterms:W3CDTF">2021-03-26T11:05:00Z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